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BED28C6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581E869" w14:textId="7AF47EC7" w:rsidR="001B2ABD" w:rsidRDefault="006244F1" w:rsidP="001B2ABD">
            <w:pPr>
              <w:tabs>
                <w:tab w:val="left" w:pos="990"/>
              </w:tabs>
              <w:jc w:val="center"/>
            </w:pPr>
            <w:r>
              <w:rPr>
                <w:color w:val="BFBFBF" w:themeColor="background1" w:themeShade="BF"/>
              </w:rPr>
              <w:t xml:space="preserve">Client is God. No </w:t>
            </w:r>
            <w:r w:rsidR="00121ADD">
              <w:rPr>
                <w:color w:val="BFBFBF" w:themeColor="background1" w:themeShade="BF"/>
              </w:rPr>
              <w:t>P</w:t>
            </w:r>
            <w:r>
              <w:rPr>
                <w:color w:val="BFBFBF" w:themeColor="background1" w:themeShade="BF"/>
              </w:rPr>
              <w:t xml:space="preserve">ains, </w:t>
            </w:r>
            <w:r w:rsidR="00121ADD">
              <w:rPr>
                <w:color w:val="BFBFBF" w:themeColor="background1" w:themeShade="BF"/>
              </w:rPr>
              <w:t>N</w:t>
            </w:r>
            <w:r>
              <w:rPr>
                <w:color w:val="BFBFBF" w:themeColor="background1" w:themeShade="BF"/>
              </w:rPr>
              <w:t xml:space="preserve">o </w:t>
            </w:r>
            <w:r w:rsidR="00121ADD">
              <w:rPr>
                <w:color w:val="BFBFBF" w:themeColor="background1" w:themeShade="BF"/>
              </w:rPr>
              <w:t>G</w:t>
            </w:r>
            <w:r>
              <w:rPr>
                <w:color w:val="BFBFBF" w:themeColor="background1" w:themeShade="BF"/>
              </w:rPr>
              <w:t>ains.</w:t>
            </w:r>
            <w:r w:rsidR="007F001C">
              <w:t xml:space="preserve"> </w:t>
            </w:r>
            <w:r w:rsidR="001B2ABD">
              <w:rPr>
                <w:noProof/>
              </w:rPr>
              <mc:AlternateContent>
                <mc:Choice Requires="wps">
                  <w:drawing>
                    <wp:inline distT="0" distB="0" distL="0" distR="0" wp14:anchorId="2140EDD9" wp14:editId="3A271110">
                      <wp:extent cx="2122805" cy="2113354"/>
                      <wp:effectExtent l="19050" t="19050" r="29845" b="3937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13354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B6C1A78" id="Oval 2" o:spid="_x0000_s1026" alt="Title: Professional Headshot of Man" style="width:167.15pt;height:16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3BDBF3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15C7360" w14:textId="08D462ED" w:rsidR="001B2ABD" w:rsidRDefault="006244F1" w:rsidP="001B2ABD">
            <w:pPr>
              <w:pStyle w:val="Title"/>
            </w:pPr>
            <w:r w:rsidRPr="006244F1">
              <w:rPr>
                <w:sz w:val="84"/>
                <w:szCs w:val="64"/>
              </w:rPr>
              <w:t>Wencheng Li</w:t>
            </w:r>
          </w:p>
          <w:p w14:paraId="22C2E2AC" w14:textId="77777777" w:rsidR="001B2ABD" w:rsidRDefault="009A387C" w:rsidP="001B2ABD">
            <w:pPr>
              <w:pStyle w:val="Subtitle"/>
              <w:rPr>
                <w:spacing w:val="0"/>
                <w:w w:val="100"/>
              </w:rPr>
            </w:pPr>
            <w:r w:rsidRPr="00EE3F07">
              <w:rPr>
                <w:spacing w:val="1"/>
                <w:w w:val="49"/>
              </w:rPr>
              <w:t>Full-Stack Web Developer Jr.</w:t>
            </w:r>
          </w:p>
          <w:p w14:paraId="7485A853" w14:textId="77777777" w:rsidR="00F37DF5" w:rsidRDefault="00F37DF5" w:rsidP="00F74548"/>
          <w:p w14:paraId="180C0795" w14:textId="23BE238E" w:rsidR="00F37DF5" w:rsidRDefault="00F37DF5" w:rsidP="00F74548">
            <w:r>
              <w:t xml:space="preserve">- </w:t>
            </w:r>
            <w:proofErr w:type="gramStart"/>
            <w:r w:rsidR="006244F1">
              <w:t>PHP(</w:t>
            </w:r>
            <w:proofErr w:type="gramEnd"/>
            <w:r w:rsidR="006244F1">
              <w:t>WordPress, Laravel)</w:t>
            </w:r>
          </w:p>
          <w:p w14:paraId="7892449A" w14:textId="77777777" w:rsidR="006244F1" w:rsidRDefault="006244F1" w:rsidP="006244F1">
            <w:r>
              <w:t>- Angular, Ionic, Vue.js</w:t>
            </w:r>
          </w:p>
          <w:p w14:paraId="65F115E3" w14:textId="5E8132FA" w:rsidR="00F37DF5" w:rsidRDefault="00F37DF5" w:rsidP="00F74548">
            <w:r>
              <w:t xml:space="preserve">- </w:t>
            </w:r>
            <w:proofErr w:type="gramStart"/>
            <w:r>
              <w:t>Node.js(</w:t>
            </w:r>
            <w:proofErr w:type="gramEnd"/>
            <w:r>
              <w:t xml:space="preserve">Express &amp; </w:t>
            </w:r>
            <w:proofErr w:type="spellStart"/>
            <w:r>
              <w:t>LoopBack</w:t>
            </w:r>
            <w:proofErr w:type="spellEnd"/>
            <w:r>
              <w:t>), ASP.NET</w:t>
            </w:r>
            <w:r w:rsidR="006244F1">
              <w:t>, C#</w:t>
            </w:r>
          </w:p>
          <w:p w14:paraId="1D8D7A5D" w14:textId="1B83C847" w:rsidR="006244F1" w:rsidRDefault="006244F1" w:rsidP="00F74548">
            <w:r>
              <w:t>- MySQL, MongoDB, PostgreSQL</w:t>
            </w:r>
          </w:p>
          <w:p w14:paraId="5DA41E44" w14:textId="1C435784" w:rsidR="00F37DF5" w:rsidRDefault="00F37DF5" w:rsidP="00F74548">
            <w:r>
              <w:t>- AWS</w:t>
            </w:r>
            <w:r w:rsidR="006244F1">
              <w:t>, Linux, Git</w:t>
            </w:r>
          </w:p>
          <w:p w14:paraId="297EAE30" w14:textId="305A6F6E" w:rsidR="00F37DF5" w:rsidRPr="00F74548" w:rsidRDefault="00F37DF5" w:rsidP="00F74548">
            <w:r>
              <w:t xml:space="preserve">- </w:t>
            </w:r>
            <w:r w:rsidR="006244F1">
              <w:t>Agile Communication</w:t>
            </w:r>
          </w:p>
        </w:tc>
      </w:tr>
      <w:tr w:rsidR="001B2ABD" w14:paraId="6469D606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4C0AF212B1D8409B9B02D749ABFED9DC"/>
              </w:placeholder>
              <w:temporary/>
              <w:showingPlcHdr/>
              <w15:appearance w15:val="hidden"/>
            </w:sdtPr>
            <w:sdtEndPr/>
            <w:sdtContent>
              <w:p w14:paraId="54421CC1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755F674" w14:textId="2033942A" w:rsidR="004D3852" w:rsidRDefault="004D3852" w:rsidP="004D3852">
            <w:r>
              <w:t xml:space="preserve">Hi, </w:t>
            </w:r>
            <w:r w:rsidR="00F74548">
              <w:t>i</w:t>
            </w:r>
            <w:r>
              <w:t xml:space="preserve">t's </w:t>
            </w:r>
            <w:proofErr w:type="spellStart"/>
            <w:r w:rsidR="006244F1">
              <w:t>Wencheng</w:t>
            </w:r>
            <w:proofErr w:type="spellEnd"/>
            <w:r w:rsidR="006244F1">
              <w:t xml:space="preserve"> Li</w:t>
            </w:r>
            <w:r w:rsidR="00121ADD">
              <w:t>(</w:t>
            </w:r>
            <w:r w:rsidR="00121ADD" w:rsidRPr="00121ADD">
              <w:rPr>
                <w:rFonts w:hint="eastAsia"/>
              </w:rPr>
              <w:t>李文成</w:t>
            </w:r>
            <w:r w:rsidR="00121ADD">
              <w:t>)</w:t>
            </w:r>
            <w:r>
              <w:t>.</w:t>
            </w:r>
          </w:p>
          <w:p w14:paraId="07DC678F" w14:textId="77777777" w:rsidR="004D3852" w:rsidRDefault="004D3852" w:rsidP="004D3852"/>
          <w:p w14:paraId="2D7D7AE5" w14:textId="1CE17148" w:rsidR="004D3852" w:rsidRDefault="004D3852" w:rsidP="004D3852">
            <w:r w:rsidRPr="004D3852">
              <w:rPr>
                <w:b/>
                <w:bCs/>
              </w:rPr>
              <w:t>5</w:t>
            </w:r>
            <w:r>
              <w:t xml:space="preserve"> years of </w:t>
            </w:r>
            <w:r w:rsidR="006244F1">
              <w:rPr>
                <w:b/>
                <w:bCs/>
              </w:rPr>
              <w:t>Web DevOps</w:t>
            </w:r>
            <w:r>
              <w:t xml:space="preserve"> experiences </w:t>
            </w:r>
            <w:r w:rsidR="006244F1">
              <w:t>–</w:t>
            </w:r>
            <w:r>
              <w:t xml:space="preserve"> </w:t>
            </w:r>
            <w:r w:rsidR="006244F1">
              <w:t>PHP, JavaScript development</w:t>
            </w:r>
            <w:r>
              <w:t>.</w:t>
            </w:r>
          </w:p>
          <w:p w14:paraId="41E06188" w14:textId="1342D64B" w:rsidR="004D3852" w:rsidRDefault="006244F1" w:rsidP="004D3852">
            <w:r>
              <w:t>My top-notch skills are PHP, Angular, Node.js, Hybrid app dev.</w:t>
            </w:r>
          </w:p>
          <w:p w14:paraId="580A7D0A" w14:textId="77777777" w:rsidR="004D3852" w:rsidRDefault="004D3852" w:rsidP="004D3852"/>
          <w:p w14:paraId="256BD249" w14:textId="77777777" w:rsidR="00036450" w:rsidRDefault="004D3852" w:rsidP="004D3852">
            <w:r>
              <w:t>Thanks for kind attention.</w:t>
            </w:r>
          </w:p>
          <w:p w14:paraId="346EF258" w14:textId="77777777" w:rsidR="004D3852" w:rsidRDefault="004D3852" w:rsidP="004D3852">
            <w:r>
              <w:t>Sincere regards</w:t>
            </w:r>
          </w:p>
          <w:p w14:paraId="1F53D9CF" w14:textId="77777777" w:rsidR="00036450" w:rsidRDefault="00036450" w:rsidP="00036450"/>
          <w:sdt>
            <w:sdtPr>
              <w:id w:val="-1954003311"/>
              <w:placeholder>
                <w:docPart w:val="28B1876044474D408ABD99FF8B603303"/>
              </w:placeholder>
              <w:temporary/>
              <w:showingPlcHdr/>
              <w15:appearance w15:val="hidden"/>
            </w:sdtPr>
            <w:sdtEndPr/>
            <w:sdtContent>
              <w:p w14:paraId="6ED7AABF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62BE4557" w14:textId="77777777" w:rsidR="004D3011" w:rsidRPr="0025319A" w:rsidRDefault="00F74548" w:rsidP="004D3011">
            <w:pPr>
              <w:rPr>
                <w:b/>
                <w:bCs/>
              </w:rPr>
            </w:pPr>
            <w:r w:rsidRPr="0025319A">
              <w:rPr>
                <w:b/>
                <w:bCs/>
              </w:rPr>
              <w:t>EMAIL:</w:t>
            </w:r>
          </w:p>
          <w:p w14:paraId="3877006F" w14:textId="5EDD80AC" w:rsidR="00F74548" w:rsidRDefault="00121ADD" w:rsidP="004D3011">
            <w:hyperlink r:id="rId11" w:history="1">
              <w:r w:rsidRPr="0094377D">
                <w:rPr>
                  <w:rStyle w:val="Hyperlink"/>
                </w:rPr>
                <w:t>babystar6666@outlook.com</w:t>
              </w:r>
            </w:hyperlink>
          </w:p>
          <w:p w14:paraId="48587665" w14:textId="77777777" w:rsidR="003069F7" w:rsidRPr="0025319A" w:rsidRDefault="003069F7" w:rsidP="003069F7">
            <w:pPr>
              <w:rPr>
                <w:b/>
                <w:bCs/>
              </w:rPr>
            </w:pPr>
            <w:r w:rsidRPr="0025319A">
              <w:rPr>
                <w:b/>
                <w:bCs/>
              </w:rPr>
              <w:t>Skype ID:</w:t>
            </w:r>
          </w:p>
          <w:p w14:paraId="04C2D2E4" w14:textId="4B0D6B0B" w:rsidR="003069F7" w:rsidRDefault="003069F7" w:rsidP="003069F7">
            <w:pPr>
              <w:rPr>
                <w:color w:val="B85A22" w:themeColor="accent2" w:themeShade="BF"/>
                <w:u w:val="single"/>
              </w:rPr>
            </w:pPr>
            <w:proofErr w:type="gramStart"/>
            <w:r w:rsidRPr="003069F7">
              <w:rPr>
                <w:color w:val="B85A22" w:themeColor="accent2" w:themeShade="BF"/>
                <w:u w:val="single"/>
              </w:rPr>
              <w:t>live:</w:t>
            </w:r>
            <w:r w:rsidR="00121ADD">
              <w:rPr>
                <w:color w:val="B85A22" w:themeColor="accent2" w:themeShade="BF"/>
                <w:u w:val="single"/>
              </w:rPr>
              <w:t>babystar</w:t>
            </w:r>
            <w:proofErr w:type="gramEnd"/>
            <w:r w:rsidR="00121ADD">
              <w:rPr>
                <w:color w:val="B85A22" w:themeColor="accent2" w:themeShade="BF"/>
                <w:u w:val="single"/>
              </w:rPr>
              <w:t>6666</w:t>
            </w:r>
          </w:p>
          <w:p w14:paraId="3F23DCD0" w14:textId="091C0B90" w:rsidR="007569EA" w:rsidRPr="0025319A" w:rsidRDefault="007569EA" w:rsidP="007569EA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  <w:r w:rsidRPr="0025319A">
              <w:rPr>
                <w:b/>
                <w:bCs/>
              </w:rPr>
              <w:t>:</w:t>
            </w:r>
          </w:p>
          <w:p w14:paraId="5DDAF54C" w14:textId="6834481A" w:rsidR="007569EA" w:rsidRPr="003069F7" w:rsidRDefault="007569EA" w:rsidP="007569EA">
            <w:pPr>
              <w:rPr>
                <w:u w:val="single"/>
              </w:rPr>
            </w:pPr>
            <w:r w:rsidRPr="007569EA">
              <w:rPr>
                <w:color w:val="B85A22" w:themeColor="accent2" w:themeShade="BF"/>
                <w:u w:val="single"/>
              </w:rPr>
              <w:t>+8615354629822</w:t>
            </w:r>
          </w:p>
          <w:p w14:paraId="41213245" w14:textId="77777777" w:rsidR="00210EC5" w:rsidRPr="00CB0055" w:rsidRDefault="00210EC5" w:rsidP="00210EC5">
            <w:pPr>
              <w:pStyle w:val="Heading3"/>
            </w:pPr>
            <w:r>
              <w:t>WEBSITES</w:t>
            </w:r>
          </w:p>
          <w:p w14:paraId="319258CF" w14:textId="7AAD4788" w:rsidR="004D3011" w:rsidRDefault="00073A35" w:rsidP="004D3011">
            <w:bookmarkStart w:id="0" w:name="OLE_LINK2"/>
            <w:r>
              <w:t>Profile</w:t>
            </w:r>
            <w:r w:rsidR="00F74548">
              <w:t>:</w:t>
            </w:r>
          </w:p>
          <w:p w14:paraId="5665CB93" w14:textId="0B13913F" w:rsidR="004D3011" w:rsidRDefault="00121ADD" w:rsidP="004D3011">
            <w:pPr>
              <w:rPr>
                <w:rStyle w:val="Hyperlink"/>
              </w:rPr>
            </w:pPr>
            <w:hyperlink r:id="rId12" w:history="1">
              <w:r w:rsidRPr="00121ADD">
                <w:rPr>
                  <w:rStyle w:val="Hyperlink"/>
                </w:rPr>
                <w:t>Coming soon</w:t>
              </w:r>
              <w:bookmarkEnd w:id="0"/>
            </w:hyperlink>
          </w:p>
          <w:p w14:paraId="15ED7C75" w14:textId="08B7D291" w:rsidR="00036450" w:rsidRDefault="00036450" w:rsidP="004D3011"/>
          <w:p w14:paraId="52CC4FC5" w14:textId="77777777" w:rsidR="00F74548" w:rsidRDefault="00E52EF7" w:rsidP="00F74548">
            <w:r>
              <w:t>GitHub</w:t>
            </w:r>
            <w:r w:rsidR="00F74548">
              <w:t>:</w:t>
            </w:r>
          </w:p>
          <w:p w14:paraId="031D2C69" w14:textId="580341DE" w:rsidR="00F74548" w:rsidRDefault="00121ADD" w:rsidP="00F74548">
            <w:hyperlink r:id="rId13" w:history="1">
              <w:r>
                <w:rPr>
                  <w:rStyle w:val="Hyperlink"/>
                </w:rPr>
                <w:t>https://github.com/WenchengLi-WL</w:t>
              </w:r>
            </w:hyperlink>
            <w:r>
              <w:t xml:space="preserve"> </w:t>
            </w:r>
          </w:p>
          <w:sdt>
            <w:sdtPr>
              <w:id w:val="-1444214663"/>
              <w:placeholder>
                <w:docPart w:val="7120B2A3BC3F4C1DADC442AC0E885B50"/>
              </w:placeholder>
              <w:temporary/>
              <w:showingPlcHdr/>
              <w15:appearance w15:val="hidden"/>
            </w:sdtPr>
            <w:sdtEndPr/>
            <w:sdtContent>
              <w:p w14:paraId="113D6495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7B485097" w14:textId="031281BE" w:rsidR="004D3011" w:rsidRDefault="00121ADD" w:rsidP="004D3011">
            <w:r>
              <w:t xml:space="preserve">PHP, </w:t>
            </w:r>
            <w:proofErr w:type="spellStart"/>
            <w:r>
              <w:t>JS</w:t>
            </w:r>
            <w:r w:rsidR="004D3852">
              <w:t xml:space="preserve"> Learning</w:t>
            </w:r>
          </w:p>
          <w:p w14:paraId="2048A4FF" w14:textId="77777777" w:rsidR="004D3011" w:rsidRDefault="004D3852" w:rsidP="004D3011">
            <w:proofErr w:type="spellEnd"/>
            <w:r>
              <w:t>Web Development</w:t>
            </w:r>
          </w:p>
          <w:p w14:paraId="1DEE9318" w14:textId="77777777" w:rsidR="004D3011" w:rsidRDefault="004D3852" w:rsidP="004D3011">
            <w:r>
              <w:t>Volleyball</w:t>
            </w:r>
            <w:r w:rsidR="00F74548">
              <w:t xml:space="preserve"> (setter)</w:t>
            </w:r>
          </w:p>
          <w:p w14:paraId="648DCBFE" w14:textId="77777777" w:rsidR="004D3011" w:rsidRPr="004D3011" w:rsidRDefault="00F74548" w:rsidP="004D3011">
            <w:r>
              <w:t>Playing the guitar</w:t>
            </w:r>
          </w:p>
        </w:tc>
        <w:tc>
          <w:tcPr>
            <w:tcW w:w="720" w:type="dxa"/>
          </w:tcPr>
          <w:p w14:paraId="2ED7CC0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1D34FFAE126493383DBBF739447A8D6"/>
              </w:placeholder>
              <w:temporary/>
              <w:showingPlcHdr/>
              <w15:appearance w15:val="hidden"/>
            </w:sdtPr>
            <w:sdtEndPr/>
            <w:sdtContent>
              <w:p w14:paraId="27BB12F1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ED27EB1" w14:textId="77777777" w:rsidR="00036450" w:rsidRPr="00036450" w:rsidRDefault="00705406" w:rsidP="00B359E4">
            <w:pPr>
              <w:pStyle w:val="Heading4"/>
            </w:pPr>
            <w:r>
              <w:t>Zhejiang University of Science &amp; Technology</w:t>
            </w:r>
            <w:r w:rsidR="00E52EF7" w:rsidRPr="00E52EF7">
              <w:t xml:space="preserve">, </w:t>
            </w:r>
            <w:r>
              <w:t>Hangzhou, China</w:t>
            </w:r>
          </w:p>
          <w:p w14:paraId="7C532FA7" w14:textId="77777777" w:rsidR="00036450" w:rsidRPr="00B359E4" w:rsidRDefault="00E52EF7" w:rsidP="00B359E4">
            <w:pPr>
              <w:pStyle w:val="Date"/>
            </w:pPr>
            <w:r>
              <w:t>20</w:t>
            </w:r>
            <w:r w:rsidR="00705406">
              <w:t>10</w:t>
            </w:r>
            <w:r w:rsidR="00036450" w:rsidRPr="00B359E4">
              <w:t xml:space="preserve"> - </w:t>
            </w:r>
            <w:r>
              <w:t>201</w:t>
            </w:r>
            <w:r w:rsidR="00705406">
              <w:t>4</w:t>
            </w:r>
          </w:p>
          <w:p w14:paraId="1E581454" w14:textId="77777777" w:rsidR="004D3011" w:rsidRDefault="00E52EF7" w:rsidP="00036450">
            <w:r w:rsidRPr="00E52EF7">
              <w:t>Master of Science</w:t>
            </w:r>
            <w:r w:rsidR="00705406">
              <w:t xml:space="preserve"> - MS</w:t>
            </w:r>
            <w:r w:rsidRPr="00E52EF7">
              <w:t>, Mathematics and Computer</w:t>
            </w:r>
            <w:r w:rsidR="00705406">
              <w:t xml:space="preserve"> </w:t>
            </w:r>
            <w:r w:rsidRPr="00E52EF7">
              <w:t>Science</w:t>
            </w:r>
          </w:p>
          <w:p w14:paraId="34109B54" w14:textId="77777777" w:rsidR="00036450" w:rsidRDefault="00036450" w:rsidP="00036450"/>
          <w:p w14:paraId="7C23C3EC" w14:textId="77777777" w:rsidR="00036450" w:rsidRPr="00B359E4" w:rsidRDefault="0025319A" w:rsidP="00B359E4">
            <w:pPr>
              <w:pStyle w:val="Heading4"/>
            </w:pPr>
            <w:r>
              <w:t>Location</w:t>
            </w:r>
          </w:p>
          <w:p w14:paraId="03202FD8" w14:textId="41FFFEE5" w:rsidR="00036450" w:rsidRDefault="00121ADD" w:rsidP="00B359E4">
            <w:pPr>
              <w:pStyle w:val="Date"/>
            </w:pPr>
            <w:r>
              <w:t>Jilin City</w:t>
            </w:r>
            <w:r w:rsidR="00705406">
              <w:t xml:space="preserve">, </w:t>
            </w:r>
            <w:r>
              <w:t>Jilin Province</w:t>
            </w:r>
            <w:r w:rsidR="00E52EF7">
              <w:t xml:space="preserve">, </w:t>
            </w:r>
            <w:r w:rsidR="00705406">
              <w:t>China</w:t>
            </w:r>
            <w:r w:rsidR="00E52EF7">
              <w:t xml:space="preserve"> (UTC+0</w:t>
            </w:r>
            <w:r w:rsidR="00705406">
              <w:t>8</w:t>
            </w:r>
            <w:r w:rsidR="00E52EF7">
              <w:t xml:space="preserve">:00 </w:t>
            </w:r>
            <w:r w:rsidR="00705406">
              <w:t>Beijing</w:t>
            </w:r>
            <w:r w:rsidR="00E52EF7">
              <w:t>)</w:t>
            </w:r>
            <w:r w:rsidR="007569EA">
              <w:t xml:space="preserve"> </w:t>
            </w:r>
            <w:r w:rsidR="007569EA" w:rsidRPr="007569EA">
              <w:t>132600</w:t>
            </w:r>
          </w:p>
          <w:p w14:paraId="74997410" w14:textId="7B9733DD" w:rsidR="00121ADD" w:rsidRPr="00121ADD" w:rsidRDefault="00121ADD" w:rsidP="00121ADD">
            <w:pPr>
              <w:rPr>
                <w:lang w:eastAsia="zh-CN"/>
              </w:rPr>
            </w:pPr>
            <w:r w:rsidRPr="00121ADD">
              <w:rPr>
                <w:rFonts w:hint="eastAsia"/>
                <w:lang w:eastAsia="zh-CN"/>
              </w:rPr>
              <w:t>吉林省舒</w:t>
            </w:r>
            <w:r w:rsidRPr="00121ADD">
              <w:rPr>
                <w:rFonts w:ascii="Microsoft YaHei" w:eastAsia="Microsoft YaHei" w:hAnsi="Microsoft YaHei" w:cs="Microsoft YaHei" w:hint="eastAsia"/>
                <w:lang w:eastAsia="zh-CN"/>
              </w:rPr>
              <w:t>兰</w:t>
            </w:r>
            <w:r w:rsidRPr="00121ADD">
              <w:rPr>
                <w:rFonts w:ascii="Meiryo" w:eastAsia="Meiryo" w:hAnsi="Meiryo" w:cs="Meiryo" w:hint="eastAsia"/>
                <w:lang w:eastAsia="zh-CN"/>
              </w:rPr>
              <w:t>市平安</w:t>
            </w:r>
            <w:r w:rsidRPr="00121ADD">
              <w:rPr>
                <w:rFonts w:ascii="Microsoft YaHei" w:eastAsia="Microsoft YaHei" w:hAnsi="Microsoft YaHei" w:cs="Microsoft YaHei" w:hint="eastAsia"/>
                <w:lang w:eastAsia="zh-CN"/>
              </w:rPr>
              <w:t>镇</w:t>
            </w:r>
            <w:r w:rsidRPr="00121ADD">
              <w:rPr>
                <w:rFonts w:ascii="Meiryo" w:eastAsia="Meiryo" w:hAnsi="Meiryo" w:cs="Meiryo" w:hint="eastAsia"/>
                <w:lang w:eastAsia="zh-CN"/>
              </w:rPr>
              <w:t>金星村九社</w:t>
            </w:r>
          </w:p>
          <w:p w14:paraId="04D835BB" w14:textId="77777777" w:rsidR="00036450" w:rsidRPr="00E52EF7" w:rsidRDefault="00E52EF7" w:rsidP="00036450">
            <w:r w:rsidRPr="00E52EF7">
              <w:rPr>
                <w:color w:val="0070C0"/>
              </w:rPr>
              <w:t xml:space="preserve">Dynamically </w:t>
            </w:r>
            <w:r w:rsidRPr="00E52EF7">
              <w:rPr>
                <w:b/>
                <w:bCs/>
                <w:color w:val="0070C0"/>
              </w:rPr>
              <w:t>AVAILABLE</w:t>
            </w:r>
            <w:r w:rsidRPr="00E52EF7">
              <w:rPr>
                <w:color w:val="0070C0"/>
              </w:rPr>
              <w:t xml:space="preserve"> according to the client’s </w:t>
            </w:r>
            <w:proofErr w:type="spellStart"/>
            <w:r w:rsidRPr="00E52EF7">
              <w:rPr>
                <w:color w:val="0070C0"/>
              </w:rPr>
              <w:t>timezone</w:t>
            </w:r>
            <w:proofErr w:type="spellEnd"/>
          </w:p>
          <w:sdt>
            <w:sdtPr>
              <w:id w:val="1001553383"/>
              <w:placeholder>
                <w:docPart w:val="936225265E5C429BA016A6CBA03B52CA"/>
              </w:placeholder>
              <w:temporary/>
              <w:showingPlcHdr/>
              <w15:appearance w15:val="hidden"/>
            </w:sdtPr>
            <w:sdtEndPr/>
            <w:sdtContent>
              <w:p w14:paraId="75920C9E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EFAF761" w14:textId="77777777" w:rsidR="00036450" w:rsidRDefault="003069F7" w:rsidP="00B359E4">
            <w:pPr>
              <w:pStyle w:val="Heading4"/>
              <w:rPr>
                <w:bCs/>
              </w:rPr>
            </w:pPr>
            <w:proofErr w:type="spellStart"/>
            <w:r>
              <w:t>CrowdWorks</w:t>
            </w:r>
            <w:proofErr w:type="spellEnd"/>
            <w:r w:rsidR="001D0721">
              <w:t xml:space="preserve">, </w:t>
            </w:r>
            <w:proofErr w:type="gramStart"/>
            <w:r w:rsidR="001D0721">
              <w:t>Japan</w:t>
            </w:r>
            <w:r w:rsidR="00036450">
              <w:t xml:space="preserve"> </w:t>
            </w:r>
            <w:r w:rsidR="00036450" w:rsidRPr="00036450">
              <w:t xml:space="preserve"> </w:t>
            </w:r>
            <w:r w:rsidR="001D0721">
              <w:t>Full</w:t>
            </w:r>
            <w:proofErr w:type="gramEnd"/>
            <w:r w:rsidR="001D0721">
              <w:t>-Stack JavaScript Developer</w:t>
            </w:r>
          </w:p>
          <w:p w14:paraId="7CF14E2E" w14:textId="77777777" w:rsidR="00036450" w:rsidRPr="00036450" w:rsidRDefault="001D0721" w:rsidP="00B359E4">
            <w:pPr>
              <w:pStyle w:val="Date"/>
            </w:pPr>
            <w:r>
              <w:t>2015.11</w:t>
            </w:r>
            <w:r w:rsidR="00036450" w:rsidRPr="00036450">
              <w:t>–</w:t>
            </w:r>
            <w:r>
              <w:t>2019.1</w:t>
            </w:r>
          </w:p>
          <w:p w14:paraId="505123FC" w14:textId="003A770F" w:rsidR="00036450" w:rsidRDefault="00121ADD" w:rsidP="00036450">
            <w:r>
              <w:t xml:space="preserve">php, </w:t>
            </w:r>
            <w:r w:rsidR="001D0721" w:rsidRPr="001D0721">
              <w:t xml:space="preserve">node.js, ionic-framework, loopback, angular, </w:t>
            </w:r>
            <w:proofErr w:type="spellStart"/>
            <w:r w:rsidR="001D0721" w:rsidRPr="001D0721">
              <w:t>mongodb</w:t>
            </w:r>
            <w:proofErr w:type="spellEnd"/>
            <w:r w:rsidR="001D0721" w:rsidRPr="001D0721">
              <w:t xml:space="preserve">, amazon-web-services, </w:t>
            </w:r>
            <w:proofErr w:type="spellStart"/>
            <w:r w:rsidR="001D0721" w:rsidRPr="001D0721">
              <w:t>cordova</w:t>
            </w:r>
            <w:proofErr w:type="spellEnd"/>
            <w:r w:rsidR="00210EC5">
              <w:t xml:space="preserve">, </w:t>
            </w:r>
            <w:proofErr w:type="spellStart"/>
            <w:r w:rsidR="00210EC5">
              <w:t>mysql</w:t>
            </w:r>
            <w:proofErr w:type="spellEnd"/>
            <w:r w:rsidR="00036450" w:rsidRPr="00036450">
              <w:t xml:space="preserve"> </w:t>
            </w:r>
          </w:p>
          <w:p w14:paraId="53DE5C54" w14:textId="77777777" w:rsidR="004D3011" w:rsidRDefault="004D3011" w:rsidP="00036450"/>
          <w:p w14:paraId="1488DDEE" w14:textId="77777777" w:rsidR="004D3011" w:rsidRPr="004D3011" w:rsidRDefault="001D0721" w:rsidP="00B359E4">
            <w:pPr>
              <w:pStyle w:val="Heading4"/>
              <w:rPr>
                <w:bCs/>
              </w:rPr>
            </w:pPr>
            <w:bookmarkStart w:id="1" w:name="OLE_LINK3"/>
            <w:proofErr w:type="gramStart"/>
            <w:r>
              <w:t>Freelancer.com</w:t>
            </w:r>
            <w:r w:rsidR="004D3011" w:rsidRPr="004D3011">
              <w:t xml:space="preserve">  </w:t>
            </w:r>
            <w:r>
              <w:t>Full</w:t>
            </w:r>
            <w:proofErr w:type="gramEnd"/>
            <w:r>
              <w:t>-Stack Web Developer Jr.</w:t>
            </w:r>
          </w:p>
          <w:p w14:paraId="61B6BE03" w14:textId="72AD9141" w:rsidR="004D3011" w:rsidRPr="004D3011" w:rsidRDefault="001D0721" w:rsidP="00B359E4">
            <w:pPr>
              <w:pStyle w:val="Date"/>
            </w:pPr>
            <w:r>
              <w:t>2019.4</w:t>
            </w:r>
            <w:r w:rsidR="004D3011" w:rsidRPr="004D3011">
              <w:t>–</w:t>
            </w:r>
          </w:p>
          <w:p w14:paraId="3AA46F07" w14:textId="6B47A670" w:rsidR="004D3011" w:rsidRDefault="00121ADD" w:rsidP="004D3011">
            <w:r>
              <w:t xml:space="preserve">php, </w:t>
            </w:r>
            <w:r w:rsidR="001D0721" w:rsidRPr="001D0721">
              <w:t xml:space="preserve">node.js, angular, </w:t>
            </w:r>
            <w:proofErr w:type="spellStart"/>
            <w:r w:rsidR="001D0721" w:rsidRPr="001D0721">
              <w:t>mongodb</w:t>
            </w:r>
            <w:proofErr w:type="spellEnd"/>
            <w:r w:rsidR="001D0721" w:rsidRPr="001D0721">
              <w:t xml:space="preserve">, </w:t>
            </w:r>
            <w:proofErr w:type="spellStart"/>
            <w:r>
              <w:t>wordpress</w:t>
            </w:r>
            <w:proofErr w:type="spellEnd"/>
            <w:r w:rsidR="001D0721" w:rsidRPr="001D0721">
              <w:t>, loopback, ionic-framework, amazon-web-services, vue.js</w:t>
            </w:r>
            <w:r w:rsidR="00210EC5">
              <w:t xml:space="preserve">, </w:t>
            </w:r>
            <w:proofErr w:type="spellStart"/>
            <w:r w:rsidR="00210EC5">
              <w:t>mysql</w:t>
            </w:r>
            <w:proofErr w:type="spellEnd"/>
            <w:r>
              <w:t xml:space="preserve">, </w:t>
            </w:r>
            <w:r w:rsidR="00A670D1">
              <w:t>Laravel, ASP.NET</w:t>
            </w:r>
            <w:r w:rsidR="00036450" w:rsidRPr="004D3011">
              <w:t xml:space="preserve"> </w:t>
            </w:r>
            <w:bookmarkEnd w:id="1"/>
          </w:p>
          <w:p w14:paraId="1B27ADC6" w14:textId="77777777" w:rsidR="00AD4925" w:rsidRDefault="00AD4925" w:rsidP="00AD4925">
            <w:pPr>
              <w:pStyle w:val="Heading4"/>
            </w:pPr>
          </w:p>
          <w:p w14:paraId="514435A3" w14:textId="77777777" w:rsidR="001D0721" w:rsidRDefault="001D0721" w:rsidP="001D0721">
            <w:pPr>
              <w:pStyle w:val="Heading2"/>
            </w:pPr>
            <w:r>
              <w:t>WORK PORTFORLIOS</w:t>
            </w:r>
          </w:p>
          <w:p w14:paraId="40CA7CBD" w14:textId="77777777" w:rsidR="001D0721" w:rsidRDefault="00210EC5" w:rsidP="001D0721">
            <w:pPr>
              <w:pStyle w:val="Heading4"/>
              <w:rPr>
                <w:bCs/>
              </w:rPr>
            </w:pPr>
            <w:r>
              <w:t>Kindy – Nursery Management System</w:t>
            </w:r>
            <w:r w:rsidR="002D5849">
              <w:t xml:space="preserve"> (Japan)</w:t>
            </w:r>
          </w:p>
          <w:p w14:paraId="33204649" w14:textId="77777777" w:rsidR="0025319A" w:rsidRDefault="00210EC5" w:rsidP="001D0721">
            <w:r>
              <w:t>Apple Store:</w:t>
            </w:r>
          </w:p>
          <w:p w14:paraId="7835405F" w14:textId="77777777" w:rsidR="001D0721" w:rsidRDefault="00EE3F07" w:rsidP="001D0721">
            <w:hyperlink r:id="rId14" w:history="1">
              <w:r w:rsidR="0025319A" w:rsidRPr="008A2002">
                <w:rPr>
                  <w:rStyle w:val="Hyperlink"/>
                </w:rPr>
                <w:t>https://apps.apple.com/us/app/kindy/id1266313352?ls=1</w:t>
              </w:r>
            </w:hyperlink>
          </w:p>
          <w:p w14:paraId="2DF38542" w14:textId="77777777" w:rsidR="00210EC5" w:rsidRDefault="00210EC5" w:rsidP="001D0721">
            <w:r>
              <w:t xml:space="preserve">Google Play: </w:t>
            </w:r>
            <w:hyperlink r:id="rId15" w:history="1">
              <w:r w:rsidRPr="008A2002">
                <w:rPr>
                  <w:rStyle w:val="Hyperlink"/>
                </w:rPr>
                <w:t>https://play.google.com/store/apps/details?id=kindy.valueap.jp</w:t>
              </w:r>
            </w:hyperlink>
          </w:p>
          <w:p w14:paraId="724BFB7B" w14:textId="77777777" w:rsidR="00210EC5" w:rsidRDefault="00210EC5" w:rsidP="001D0721">
            <w:r>
              <w:t>Overview Page:</w:t>
            </w:r>
          </w:p>
          <w:p w14:paraId="67FB9AF6" w14:textId="77777777" w:rsidR="00210EC5" w:rsidRDefault="00EE3F07" w:rsidP="001D0721">
            <w:hyperlink r:id="rId16" w:history="1">
              <w:r w:rsidR="00210EC5" w:rsidRPr="008A2002">
                <w:rPr>
                  <w:rStyle w:val="Hyperlink"/>
                </w:rPr>
                <w:t>https://kindy.jp/overview/</w:t>
              </w:r>
            </w:hyperlink>
          </w:p>
          <w:p w14:paraId="3A74C42E" w14:textId="77777777" w:rsidR="0025319A" w:rsidRDefault="0025319A" w:rsidP="0025319A"/>
          <w:p w14:paraId="2C96F95F" w14:textId="77777777" w:rsidR="0025319A" w:rsidRDefault="0025319A" w:rsidP="0025319A">
            <w:r w:rsidRPr="00A670D1">
              <w:rPr>
                <w:color w:val="7030A0"/>
              </w:rPr>
              <w:t>The rest of my ex-works are forbidden to show public due to NDA with clients. Thanks for your understanding.</w:t>
            </w:r>
          </w:p>
          <w:p w14:paraId="36E97120" w14:textId="77777777" w:rsidR="00210EC5" w:rsidRDefault="00210EC5" w:rsidP="00210EC5">
            <w:pPr>
              <w:pStyle w:val="Heading2"/>
            </w:pPr>
            <w:r>
              <w:t>TOUCH ME</w:t>
            </w:r>
          </w:p>
          <w:p w14:paraId="34A5BAA2" w14:textId="66BF5C0C" w:rsidR="00210EC5" w:rsidRDefault="00210EC5" w:rsidP="00210EC5">
            <w:pPr>
              <w:pStyle w:val="Heading4"/>
              <w:rPr>
                <w:bCs/>
              </w:rPr>
            </w:pPr>
            <w:r>
              <w:t>Skype</w:t>
            </w:r>
            <w:r w:rsidR="00121ADD">
              <w:t>, Freelancer Chatting</w:t>
            </w:r>
            <w:r>
              <w:t>, Email AVAILABLE</w:t>
            </w:r>
          </w:p>
          <w:p w14:paraId="54F5A2CE" w14:textId="3886A600" w:rsidR="00210EC5" w:rsidRDefault="00AD4925" w:rsidP="00210EC5">
            <w:r>
              <w:t>4</w:t>
            </w:r>
            <w:r w:rsidR="00121ADD">
              <w:t>1+</w:t>
            </w:r>
            <w:r w:rsidR="0025319A">
              <w:t xml:space="preserve"> hr. (</w:t>
            </w:r>
            <w:r>
              <w:t>8</w:t>
            </w:r>
            <w:r w:rsidR="0025319A">
              <w:t xml:space="preserve"> hr. per day * 5 days</w:t>
            </w:r>
            <w:r w:rsidR="00121ADD">
              <w:t xml:space="preserve"> + partial weekends</w:t>
            </w:r>
            <w:r w:rsidR="0025319A">
              <w:t xml:space="preserve">) weekly available </w:t>
            </w:r>
          </w:p>
          <w:p w14:paraId="6E739D63" w14:textId="77777777" w:rsidR="00036450" w:rsidRPr="004D3011" w:rsidRDefault="00036450" w:rsidP="001D0721">
            <w:pPr>
              <w:pStyle w:val="Heading2"/>
              <w:rPr>
                <w:color w:val="FFFFFF" w:themeColor="background1"/>
              </w:rPr>
            </w:pPr>
          </w:p>
        </w:tc>
      </w:tr>
    </w:tbl>
    <w:p w14:paraId="4B449625" w14:textId="77777777" w:rsidR="0043117B" w:rsidRDefault="0089682B" w:rsidP="000C45FF">
      <w:pPr>
        <w:tabs>
          <w:tab w:val="left" w:pos="990"/>
        </w:tabs>
      </w:pPr>
      <w:r>
        <w:softHyphen/>
      </w:r>
      <w:r>
        <w:softHyphen/>
      </w:r>
      <w:r>
        <w:softHyphen/>
      </w:r>
      <w:bookmarkStart w:id="2" w:name="_GoBack"/>
      <w:bookmarkEnd w:id="2"/>
    </w:p>
    <w:sectPr w:rsidR="0043117B" w:rsidSect="000C45FF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07205" w14:textId="77777777" w:rsidR="00EE3F07" w:rsidRDefault="00EE3F07" w:rsidP="000C45FF">
      <w:r>
        <w:separator/>
      </w:r>
    </w:p>
  </w:endnote>
  <w:endnote w:type="continuationSeparator" w:id="0">
    <w:p w14:paraId="0D973A1B" w14:textId="77777777" w:rsidR="00EE3F07" w:rsidRDefault="00EE3F0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24CB4" w14:textId="77777777" w:rsidR="00EE3F07" w:rsidRDefault="00EE3F07" w:rsidP="000C45FF">
      <w:r>
        <w:separator/>
      </w:r>
    </w:p>
  </w:footnote>
  <w:footnote w:type="continuationSeparator" w:id="0">
    <w:p w14:paraId="019EC641" w14:textId="77777777" w:rsidR="00EE3F07" w:rsidRDefault="00EE3F0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E81A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C4C2D46" wp14:editId="1171E3B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7C"/>
    <w:rsid w:val="00036450"/>
    <w:rsid w:val="00073A35"/>
    <w:rsid w:val="00094499"/>
    <w:rsid w:val="000B34EA"/>
    <w:rsid w:val="000C45FF"/>
    <w:rsid w:val="000E3FD1"/>
    <w:rsid w:val="00112054"/>
    <w:rsid w:val="00121ADD"/>
    <w:rsid w:val="001525E1"/>
    <w:rsid w:val="00180329"/>
    <w:rsid w:val="0019001F"/>
    <w:rsid w:val="001A74A5"/>
    <w:rsid w:val="001B2ABD"/>
    <w:rsid w:val="001D0721"/>
    <w:rsid w:val="001E0391"/>
    <w:rsid w:val="001E1759"/>
    <w:rsid w:val="001F1ECC"/>
    <w:rsid w:val="00210EC5"/>
    <w:rsid w:val="002400EB"/>
    <w:rsid w:val="0025319A"/>
    <w:rsid w:val="00256CF7"/>
    <w:rsid w:val="00281FD5"/>
    <w:rsid w:val="002D5849"/>
    <w:rsid w:val="00302D5A"/>
    <w:rsid w:val="0030481B"/>
    <w:rsid w:val="003069F7"/>
    <w:rsid w:val="003156FC"/>
    <w:rsid w:val="003254B5"/>
    <w:rsid w:val="0037121F"/>
    <w:rsid w:val="003A6B7D"/>
    <w:rsid w:val="003B06CA"/>
    <w:rsid w:val="004056F2"/>
    <w:rsid w:val="004071FC"/>
    <w:rsid w:val="0042620B"/>
    <w:rsid w:val="00445947"/>
    <w:rsid w:val="004813B3"/>
    <w:rsid w:val="00496591"/>
    <w:rsid w:val="004C63E4"/>
    <w:rsid w:val="004D3011"/>
    <w:rsid w:val="004D3852"/>
    <w:rsid w:val="005262AC"/>
    <w:rsid w:val="005E39D5"/>
    <w:rsid w:val="00600670"/>
    <w:rsid w:val="0062123A"/>
    <w:rsid w:val="006244F1"/>
    <w:rsid w:val="00646E75"/>
    <w:rsid w:val="00662D66"/>
    <w:rsid w:val="006771D0"/>
    <w:rsid w:val="00705406"/>
    <w:rsid w:val="00715FCB"/>
    <w:rsid w:val="0072504F"/>
    <w:rsid w:val="00743101"/>
    <w:rsid w:val="007569EA"/>
    <w:rsid w:val="007775E1"/>
    <w:rsid w:val="007867A0"/>
    <w:rsid w:val="007927F5"/>
    <w:rsid w:val="007F001C"/>
    <w:rsid w:val="00802CA0"/>
    <w:rsid w:val="0089682B"/>
    <w:rsid w:val="00901C1A"/>
    <w:rsid w:val="009260CD"/>
    <w:rsid w:val="00952C25"/>
    <w:rsid w:val="009A387C"/>
    <w:rsid w:val="00A2118D"/>
    <w:rsid w:val="00A50EFB"/>
    <w:rsid w:val="00A670D1"/>
    <w:rsid w:val="00AC18A3"/>
    <w:rsid w:val="00AD4925"/>
    <w:rsid w:val="00AD76E2"/>
    <w:rsid w:val="00AE6871"/>
    <w:rsid w:val="00B20152"/>
    <w:rsid w:val="00B359E4"/>
    <w:rsid w:val="00B57D98"/>
    <w:rsid w:val="00B70850"/>
    <w:rsid w:val="00BB4D1A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6402F"/>
    <w:rsid w:val="00DA1F4D"/>
    <w:rsid w:val="00DD172A"/>
    <w:rsid w:val="00E25A26"/>
    <w:rsid w:val="00E4381A"/>
    <w:rsid w:val="00E52EF7"/>
    <w:rsid w:val="00E55D74"/>
    <w:rsid w:val="00EE3F07"/>
    <w:rsid w:val="00F37DF5"/>
    <w:rsid w:val="00F60274"/>
    <w:rsid w:val="00F60E2B"/>
    <w:rsid w:val="00F74548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1CEA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4925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74548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F3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WenchengLi-W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example.com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kindy.jp/overvie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abystar6666@outlook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lay.google.com/store/apps/details?id=kindy.valueap.jp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pps.apple.com/us/app/kindy/id1266313352?ls=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JS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0AF212B1D8409B9B02D749ABFED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0817E-0FD5-42FA-A118-9E3320E5D02E}"/>
      </w:docPartPr>
      <w:docPartBody>
        <w:p w:rsidR="00D6477E" w:rsidRDefault="00CD0015">
          <w:pPr>
            <w:pStyle w:val="4C0AF212B1D8409B9B02D749ABFED9DC"/>
          </w:pPr>
          <w:r w:rsidRPr="00D5459D">
            <w:t>Profile</w:t>
          </w:r>
        </w:p>
      </w:docPartBody>
    </w:docPart>
    <w:docPart>
      <w:docPartPr>
        <w:name w:val="28B1876044474D408ABD99FF8B603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7FA01-893C-4D2C-8BB0-5F19C1C84EF1}"/>
      </w:docPartPr>
      <w:docPartBody>
        <w:p w:rsidR="00D6477E" w:rsidRDefault="00CD0015">
          <w:pPr>
            <w:pStyle w:val="28B1876044474D408ABD99FF8B603303"/>
          </w:pPr>
          <w:r w:rsidRPr="00CB0055">
            <w:t>Contact</w:t>
          </w:r>
        </w:p>
      </w:docPartBody>
    </w:docPart>
    <w:docPart>
      <w:docPartPr>
        <w:name w:val="7120B2A3BC3F4C1DADC442AC0E885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ACE86-1C82-4D7D-9A78-0A4B2C1FA84C}"/>
      </w:docPartPr>
      <w:docPartBody>
        <w:p w:rsidR="00D6477E" w:rsidRDefault="00CD0015">
          <w:pPr>
            <w:pStyle w:val="7120B2A3BC3F4C1DADC442AC0E885B50"/>
          </w:pPr>
          <w:r w:rsidRPr="00CB0055">
            <w:t>Hobbies</w:t>
          </w:r>
        </w:p>
      </w:docPartBody>
    </w:docPart>
    <w:docPart>
      <w:docPartPr>
        <w:name w:val="A1D34FFAE126493383DBBF739447A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5BCDE-1E7D-464E-BAB9-FEF151F5441A}"/>
      </w:docPartPr>
      <w:docPartBody>
        <w:p w:rsidR="00D6477E" w:rsidRDefault="00CD0015">
          <w:pPr>
            <w:pStyle w:val="A1D34FFAE126493383DBBF739447A8D6"/>
          </w:pPr>
          <w:r w:rsidRPr="00036450">
            <w:t>EDUCATION</w:t>
          </w:r>
        </w:p>
      </w:docPartBody>
    </w:docPart>
    <w:docPart>
      <w:docPartPr>
        <w:name w:val="936225265E5C429BA016A6CBA03B5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334B2-A291-4949-8613-A02C31A16069}"/>
      </w:docPartPr>
      <w:docPartBody>
        <w:p w:rsidR="00D6477E" w:rsidRDefault="00CD0015">
          <w:pPr>
            <w:pStyle w:val="936225265E5C429BA016A6CBA03B52CA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8B"/>
    <w:rsid w:val="001543CD"/>
    <w:rsid w:val="001F4DAA"/>
    <w:rsid w:val="00553395"/>
    <w:rsid w:val="007E2256"/>
    <w:rsid w:val="009B0520"/>
    <w:rsid w:val="00A5658B"/>
    <w:rsid w:val="00C80EAD"/>
    <w:rsid w:val="00CD0015"/>
    <w:rsid w:val="00D35F8A"/>
    <w:rsid w:val="00D6477E"/>
    <w:rsid w:val="00D8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9544B6F5BA47D3AC76D03C8D736C7E">
    <w:name w:val="089544B6F5BA47D3AC76D03C8D736C7E"/>
  </w:style>
  <w:style w:type="paragraph" w:customStyle="1" w:styleId="5F14332640DB4C659C470301FADF5ADB">
    <w:name w:val="5F14332640DB4C659C470301FADF5ADB"/>
  </w:style>
  <w:style w:type="paragraph" w:customStyle="1" w:styleId="4C0AF212B1D8409B9B02D749ABFED9DC">
    <w:name w:val="4C0AF212B1D8409B9B02D749ABFED9DC"/>
  </w:style>
  <w:style w:type="paragraph" w:customStyle="1" w:styleId="738233D8066B46D68AF4667B9782B6AC">
    <w:name w:val="738233D8066B46D68AF4667B9782B6AC"/>
  </w:style>
  <w:style w:type="paragraph" w:customStyle="1" w:styleId="28B1876044474D408ABD99FF8B603303">
    <w:name w:val="28B1876044474D408ABD99FF8B603303"/>
  </w:style>
  <w:style w:type="paragraph" w:customStyle="1" w:styleId="CEAE4A9AAE0F4007B78E62117C6E0A32">
    <w:name w:val="CEAE4A9AAE0F4007B78E62117C6E0A32"/>
  </w:style>
  <w:style w:type="paragraph" w:customStyle="1" w:styleId="C11DE1FEB0D9459688E06A70D03DCBEB">
    <w:name w:val="C11DE1FEB0D9459688E06A70D03DCBEB"/>
  </w:style>
  <w:style w:type="paragraph" w:customStyle="1" w:styleId="7859D84389934D86B1408C67698B96FD">
    <w:name w:val="7859D84389934D86B1408C67698B96FD"/>
  </w:style>
  <w:style w:type="paragraph" w:customStyle="1" w:styleId="3457DB954FAB4A659EF844E59FE67F0A">
    <w:name w:val="3457DB954FAB4A659EF844E59FE67F0A"/>
  </w:style>
  <w:style w:type="paragraph" w:customStyle="1" w:styleId="30E6A36D9221401782EFF9E9C0F2E2BA">
    <w:name w:val="30E6A36D9221401782EFF9E9C0F2E2B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2D686B64F034BFB9D2F67E5AE2C3ADF">
    <w:name w:val="62D686B64F034BFB9D2F67E5AE2C3ADF"/>
  </w:style>
  <w:style w:type="paragraph" w:customStyle="1" w:styleId="7120B2A3BC3F4C1DADC442AC0E885B50">
    <w:name w:val="7120B2A3BC3F4C1DADC442AC0E885B50"/>
  </w:style>
  <w:style w:type="paragraph" w:customStyle="1" w:styleId="C7618DE44BF948179B4B6B4E20AC7613">
    <w:name w:val="C7618DE44BF948179B4B6B4E20AC7613"/>
  </w:style>
  <w:style w:type="paragraph" w:customStyle="1" w:styleId="CC3DE1E21A944549815C9E8B7D160F32">
    <w:name w:val="CC3DE1E21A944549815C9E8B7D160F32"/>
  </w:style>
  <w:style w:type="paragraph" w:customStyle="1" w:styleId="97E7E6CA42274B22B083417430455FA2">
    <w:name w:val="97E7E6CA42274B22B083417430455FA2"/>
  </w:style>
  <w:style w:type="paragraph" w:customStyle="1" w:styleId="1C21C8560D2D4E9AA122766978157891">
    <w:name w:val="1C21C8560D2D4E9AA122766978157891"/>
  </w:style>
  <w:style w:type="paragraph" w:customStyle="1" w:styleId="A1D34FFAE126493383DBBF739447A8D6">
    <w:name w:val="A1D34FFAE126493383DBBF739447A8D6"/>
  </w:style>
  <w:style w:type="paragraph" w:customStyle="1" w:styleId="5F39173DA388429DB4E9A7C686C944F7">
    <w:name w:val="5F39173DA388429DB4E9A7C686C944F7"/>
  </w:style>
  <w:style w:type="paragraph" w:customStyle="1" w:styleId="0833F1EF317C4B138D61D71562CFBEE5">
    <w:name w:val="0833F1EF317C4B138D61D71562CFBEE5"/>
  </w:style>
  <w:style w:type="paragraph" w:customStyle="1" w:styleId="936C19C195ED48398922B2DCC555EF04">
    <w:name w:val="936C19C195ED48398922B2DCC555EF04"/>
  </w:style>
  <w:style w:type="paragraph" w:customStyle="1" w:styleId="D520B6E46AFC4CA88497F8D630181D44">
    <w:name w:val="D520B6E46AFC4CA88497F8D630181D44"/>
  </w:style>
  <w:style w:type="paragraph" w:customStyle="1" w:styleId="9167879C1DB24509BF17A72B35AE8B0D">
    <w:name w:val="9167879C1DB24509BF17A72B35AE8B0D"/>
  </w:style>
  <w:style w:type="paragraph" w:customStyle="1" w:styleId="53D8EAD7662C4AE5B0043B34E9D581BE">
    <w:name w:val="53D8EAD7662C4AE5B0043B34E9D581BE"/>
  </w:style>
  <w:style w:type="paragraph" w:customStyle="1" w:styleId="41D808AB0B154C779B23B37C2E1DDE71">
    <w:name w:val="41D808AB0B154C779B23B37C2E1DDE71"/>
  </w:style>
  <w:style w:type="paragraph" w:customStyle="1" w:styleId="936225265E5C429BA016A6CBA03B52CA">
    <w:name w:val="936225265E5C429BA016A6CBA03B52CA"/>
  </w:style>
  <w:style w:type="paragraph" w:customStyle="1" w:styleId="6E9F9E1D1FE145D68F05C14CE0435365">
    <w:name w:val="6E9F9E1D1FE145D68F05C14CE0435365"/>
  </w:style>
  <w:style w:type="paragraph" w:customStyle="1" w:styleId="BB4EDCC75BC4498EAFDB2D99F2ED714B">
    <w:name w:val="BB4EDCC75BC4498EAFDB2D99F2ED714B"/>
  </w:style>
  <w:style w:type="paragraph" w:customStyle="1" w:styleId="B5348BD0ABD146B0A96FE82AAD309126">
    <w:name w:val="B5348BD0ABD146B0A96FE82AAD309126"/>
  </w:style>
  <w:style w:type="paragraph" w:customStyle="1" w:styleId="0890500A559B416A80EB77E55CFA2020">
    <w:name w:val="0890500A559B416A80EB77E55CFA2020"/>
  </w:style>
  <w:style w:type="paragraph" w:customStyle="1" w:styleId="A0F336D33DCA4DEDB6DC99E15E433F5C">
    <w:name w:val="A0F336D33DCA4DEDB6DC99E15E433F5C"/>
  </w:style>
  <w:style w:type="paragraph" w:customStyle="1" w:styleId="BED523B86634429E8E085AFFF333736B">
    <w:name w:val="BED523B86634429E8E085AFFF333736B"/>
  </w:style>
  <w:style w:type="paragraph" w:customStyle="1" w:styleId="26F85163B2D548E69D55A25F040ACBA8">
    <w:name w:val="26F85163B2D548E69D55A25F040ACBA8"/>
  </w:style>
  <w:style w:type="paragraph" w:customStyle="1" w:styleId="2F8DDC0F0C724F589D23EFA129DFE31A">
    <w:name w:val="2F8DDC0F0C724F589D23EFA129DFE31A"/>
  </w:style>
  <w:style w:type="paragraph" w:customStyle="1" w:styleId="EE7476836D4F4A61BA77915EAC5BCCCF">
    <w:name w:val="EE7476836D4F4A61BA77915EAC5BCCCF"/>
  </w:style>
  <w:style w:type="paragraph" w:customStyle="1" w:styleId="6BDB9428A2314747B2953AEC8C1E07A4">
    <w:name w:val="6BDB9428A2314747B2953AEC8C1E07A4"/>
  </w:style>
  <w:style w:type="paragraph" w:customStyle="1" w:styleId="D66AEBA37BA54F3185B3D398F2ED0D56">
    <w:name w:val="D66AEBA37BA54F3185B3D398F2ED0D56"/>
  </w:style>
  <w:style w:type="paragraph" w:customStyle="1" w:styleId="5865A9A936AD4A5D9745CAFEDE029D0F">
    <w:name w:val="5865A9A936AD4A5D9745CAFEDE029D0F"/>
  </w:style>
  <w:style w:type="paragraph" w:customStyle="1" w:styleId="1E1B5238D19E4A78AF38DAEC3CE2F57E">
    <w:name w:val="1E1B5238D19E4A78AF38DAEC3CE2F57E"/>
  </w:style>
  <w:style w:type="paragraph" w:customStyle="1" w:styleId="494F6664F32E444AA70C65A52962CA17">
    <w:name w:val="494F6664F32E444AA70C65A52962CA17"/>
  </w:style>
  <w:style w:type="paragraph" w:customStyle="1" w:styleId="F4C196783D5F4053B3427FF738CAEAB7">
    <w:name w:val="F4C196783D5F4053B3427FF738CAEAB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51ACF530BBD47F6A33A0957149F984C">
    <w:name w:val="D51ACF530BBD47F6A33A0957149F984C"/>
  </w:style>
  <w:style w:type="paragraph" w:customStyle="1" w:styleId="6B716FA85A214A768C29F64C1FDF1737">
    <w:name w:val="6B716FA85A214A768C29F64C1FDF1737"/>
    <w:rsid w:val="00A5658B"/>
  </w:style>
  <w:style w:type="paragraph" w:customStyle="1" w:styleId="345B40A3CEDC4DC788BA6B4091ACCA2D">
    <w:name w:val="345B40A3CEDC4DC788BA6B4091ACCA2D"/>
    <w:rsid w:val="00A5658B"/>
  </w:style>
  <w:style w:type="paragraph" w:customStyle="1" w:styleId="486C8CF8B18A4499B99A9D2E18DDABE5">
    <w:name w:val="486C8CF8B18A4499B99A9D2E18DDABE5"/>
    <w:rsid w:val="00D647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2019-06-18T03:08:00Z</dcterms:created>
  <dcterms:modified xsi:type="dcterms:W3CDTF">2019-10-18T06:30:00Z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